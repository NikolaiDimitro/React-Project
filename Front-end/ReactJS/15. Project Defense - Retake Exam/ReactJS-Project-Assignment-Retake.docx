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673D" w14:textId="3ED74E5D" w:rsidR="0062720C" w:rsidRPr="00780F44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780F44">
        <w:rPr>
          <w:rFonts w:eastAsiaTheme="majorEastAsia" w:cstheme="majorBidi"/>
          <w:b/>
          <w:color w:val="642D08"/>
          <w:sz w:val="40"/>
          <w:szCs w:val="32"/>
        </w:rPr>
        <w:t xml:space="preserve">React.js </w:t>
      </w:r>
      <w:r w:rsidR="00AA6D91">
        <w:rPr>
          <w:rFonts w:eastAsiaTheme="majorEastAsia" w:cstheme="majorBidi"/>
          <w:b/>
          <w:color w:val="642D08"/>
          <w:sz w:val="40"/>
          <w:szCs w:val="32"/>
        </w:rPr>
        <w:t xml:space="preserve">Retake </w:t>
      </w:r>
      <w:r w:rsidR="00AA6D91" w:rsidRPr="0062720C">
        <w:rPr>
          <w:rFonts w:eastAsiaTheme="majorEastAsia" w:cstheme="majorBidi"/>
          <w:b/>
          <w:color w:val="642D08"/>
          <w:sz w:val="40"/>
          <w:szCs w:val="32"/>
        </w:rPr>
        <w:t>Project Assignment</w:t>
      </w:r>
    </w:p>
    <w:p w14:paraId="02678E7B" w14:textId="77777777" w:rsidR="00014C90" w:rsidRDefault="00014C90" w:rsidP="00014C90">
      <w:pPr>
        <w:rPr>
          <w:lang w:val="bg-BG"/>
        </w:rPr>
      </w:pPr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>
        <w:t xml:space="preserve"> </w:t>
      </w:r>
      <w:r w:rsidRPr="006D4363">
        <w:t>(Single Page Application)</w:t>
      </w:r>
      <w:r w:rsidRPr="00780F44">
        <w:t xml:space="preserve"> using </w:t>
      </w:r>
      <w:r>
        <w:t>React</w:t>
      </w:r>
      <w:r w:rsidRPr="00780F44">
        <w:t xml:space="preserve">. Use a service like Kinvey or Firebase for your </w:t>
      </w:r>
      <w:r w:rsidRPr="00780F44">
        <w:rPr>
          <w:b/>
          <w:bCs/>
        </w:rPr>
        <w:t>back-end</w:t>
      </w:r>
      <w:r w:rsidRPr="00780F44">
        <w:t xml:space="preserve"> or create your own with Node.js and MongoDB or a framework in another language (ASP.NET, Spring, Symfony).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of your choice.</w:t>
      </w:r>
    </w:p>
    <w:p w14:paraId="59D1BBC1" w14:textId="7B0B985A" w:rsidR="00014C90" w:rsidRDefault="00014C90" w:rsidP="00014C90">
      <w:r w:rsidRPr="008E7723">
        <w:rPr>
          <w:b/>
          <w:bCs/>
        </w:rPr>
        <w:t>Note</w:t>
      </w:r>
      <w:r w:rsidRPr="008E7723">
        <w:t>: The back-end part of your project must function properly, but it will NOT be considered during the exam. This is a front-end course and only the front-end part will be assessed.</w:t>
      </w:r>
    </w:p>
    <w:p w14:paraId="75634F0E" w14:textId="77777777" w:rsidR="00014C90" w:rsidRDefault="00014C90" w:rsidP="00014C90">
      <w:pPr>
        <w:pStyle w:val="Heading2"/>
        <w:rPr>
          <w:lang w:val="bg-BG"/>
        </w:rPr>
      </w:pPr>
      <w:r w:rsidRPr="00F226D8">
        <w:t>Submission Deadline</w:t>
      </w:r>
    </w:p>
    <w:p w14:paraId="7DDCC29E" w14:textId="642AD2DE" w:rsidR="00014C90" w:rsidRDefault="00014C90" w:rsidP="00014C90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>
        <w:rPr>
          <w:color w:val="000000" w:themeColor="text1"/>
        </w:rPr>
        <w:t xml:space="preserve">a </w:t>
      </w:r>
      <w:r w:rsidRPr="0096226E">
        <w:rPr>
          <w:b/>
          <w:bCs/>
          <w:color w:val="000000" w:themeColor="text1"/>
        </w:rPr>
        <w:t>link</w:t>
      </w:r>
      <w:r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2C434C">
        <w:rPr>
          <w:b/>
          <w:bCs/>
          <w:color w:val="000000" w:themeColor="text1"/>
          <w:highlight w:val="cyan"/>
          <w:u w:val="single"/>
        </w:rPr>
        <w:t xml:space="preserve">before 23:59h on </w:t>
      </w:r>
      <w:r>
        <w:rPr>
          <w:b/>
          <w:color w:val="000000" w:themeColor="text1"/>
          <w:highlight w:val="cyan"/>
          <w:u w:val="single"/>
        </w:rPr>
        <w:t>09</w:t>
      </w:r>
      <w:r w:rsidRPr="002C434C">
        <w:rPr>
          <w:b/>
          <w:color w:val="000000" w:themeColor="text1"/>
          <w:highlight w:val="cyan"/>
          <w:u w:val="single"/>
        </w:rPr>
        <w:t>-</w:t>
      </w:r>
      <w:r>
        <w:rPr>
          <w:b/>
          <w:color w:val="000000" w:themeColor="text1"/>
          <w:highlight w:val="cyan"/>
          <w:u w:val="single"/>
        </w:rPr>
        <w:t>April</w:t>
      </w:r>
      <w:r w:rsidRPr="002C434C">
        <w:rPr>
          <w:b/>
          <w:color w:val="000000" w:themeColor="text1"/>
          <w:highlight w:val="cyan"/>
          <w:u w:val="single"/>
        </w:rPr>
        <w:t>-202</w:t>
      </w:r>
      <w:r>
        <w:rPr>
          <w:b/>
          <w:color w:val="000000" w:themeColor="text1"/>
          <w:highlight w:val="cyan"/>
          <w:u w:val="single"/>
        </w:rPr>
        <w:t>5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>using a survey that will show up on</w:t>
      </w:r>
      <w:r>
        <w:rPr>
          <w:bCs/>
          <w:color w:val="000000" w:themeColor="text1"/>
          <w:lang w:val="bg-BG"/>
        </w:rPr>
        <w:t xml:space="preserve"> </w:t>
      </w:r>
      <w:r>
        <w:rPr>
          <w:b/>
          <w:color w:val="000000" w:themeColor="text1"/>
          <w:highlight w:val="cyan"/>
          <w:u w:val="single"/>
        </w:rPr>
        <w:t>02</w:t>
      </w:r>
      <w:r w:rsidRPr="002C434C">
        <w:rPr>
          <w:b/>
          <w:color w:val="000000" w:themeColor="text1"/>
          <w:highlight w:val="cyan"/>
          <w:u w:val="single"/>
          <w:lang w:val="bg-BG"/>
        </w:rPr>
        <w:t>-</w:t>
      </w:r>
      <w:r>
        <w:rPr>
          <w:b/>
          <w:color w:val="000000" w:themeColor="text1"/>
          <w:highlight w:val="cyan"/>
          <w:u w:val="single"/>
        </w:rPr>
        <w:t>April</w:t>
      </w:r>
      <w:r w:rsidRPr="002C434C">
        <w:rPr>
          <w:b/>
          <w:color w:val="000000" w:themeColor="text1"/>
          <w:highlight w:val="cyan"/>
          <w:u w:val="single"/>
          <w:lang w:val="bg-BG"/>
        </w:rPr>
        <w:t>-202</w:t>
      </w:r>
      <w:r>
        <w:rPr>
          <w:b/>
          <w:color w:val="000000" w:themeColor="text1"/>
          <w:highlight w:val="cyan"/>
          <w:u w:val="single"/>
        </w:rPr>
        <w:t>5</w:t>
      </w:r>
      <w:r w:rsidRPr="0060273C">
        <w:rPr>
          <w:color w:val="000000" w:themeColor="text1"/>
        </w:rPr>
        <w:t>.</w:t>
      </w:r>
    </w:p>
    <w:p w14:paraId="19233564" w14:textId="79165ACF" w:rsidR="00014C90" w:rsidRDefault="00014C90" w:rsidP="00014C90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 xml:space="preserve">You </w:t>
      </w:r>
      <w:r w:rsidRPr="0096226E">
        <w:rPr>
          <w:b/>
          <w:bCs/>
          <w:color w:val="000000" w:themeColor="text1"/>
        </w:rPr>
        <w:t>can continue working</w:t>
      </w:r>
      <w:r>
        <w:rPr>
          <w:color w:val="000000" w:themeColor="text1"/>
        </w:rPr>
        <w:t xml:space="preserve"> on your project until the </w:t>
      </w:r>
      <w:r w:rsidRPr="002C434C">
        <w:rPr>
          <w:b/>
          <w:bCs/>
          <w:color w:val="000000" w:themeColor="text1"/>
          <w:highlight w:val="cyan"/>
          <w:u w:val="single"/>
        </w:rPr>
        <w:t>end</w:t>
      </w:r>
      <w:r w:rsidRPr="002C434C">
        <w:rPr>
          <w:color w:val="000000" w:themeColor="text1"/>
          <w:highlight w:val="cyan"/>
          <w:u w:val="single"/>
        </w:rPr>
        <w:t xml:space="preserve"> of </w:t>
      </w:r>
      <w:r>
        <w:rPr>
          <w:b/>
          <w:bCs/>
          <w:color w:val="000000" w:themeColor="text1"/>
          <w:highlight w:val="cyan"/>
          <w:u w:val="single"/>
        </w:rPr>
        <w:t>10</w:t>
      </w:r>
      <w:r w:rsidRPr="002C434C">
        <w:rPr>
          <w:b/>
          <w:bCs/>
          <w:color w:val="000000" w:themeColor="text1"/>
          <w:highlight w:val="cyan"/>
          <w:u w:val="single"/>
        </w:rPr>
        <w:t>-</w:t>
      </w:r>
      <w:r>
        <w:rPr>
          <w:b/>
          <w:bCs/>
          <w:color w:val="000000" w:themeColor="text1"/>
          <w:highlight w:val="cyan"/>
          <w:u w:val="single"/>
        </w:rPr>
        <w:t>April</w:t>
      </w:r>
      <w:r w:rsidRPr="002C434C">
        <w:rPr>
          <w:b/>
          <w:bCs/>
          <w:color w:val="000000" w:themeColor="text1"/>
          <w:highlight w:val="cyan"/>
          <w:u w:val="single"/>
        </w:rPr>
        <w:t>-202</w:t>
      </w:r>
      <w:r>
        <w:rPr>
          <w:b/>
          <w:bCs/>
          <w:color w:val="000000" w:themeColor="text1"/>
          <w:highlight w:val="cyan"/>
          <w:u w:val="single"/>
        </w:rPr>
        <w:t>5</w:t>
      </w:r>
      <w:r w:rsidRPr="002C434C">
        <w:rPr>
          <w:color w:val="000000" w:themeColor="text1"/>
          <w:highlight w:val="cyan"/>
          <w:u w:val="single"/>
        </w:rPr>
        <w:t xml:space="preserve"> (</w:t>
      </w:r>
      <w:r w:rsidRPr="002C434C">
        <w:rPr>
          <w:b/>
          <w:bCs/>
          <w:color w:val="000000" w:themeColor="text1"/>
          <w:highlight w:val="cyan"/>
          <w:u w:val="single"/>
        </w:rPr>
        <w:t>23:59h</w:t>
      </w:r>
      <w:r w:rsidRPr="002C434C">
        <w:rPr>
          <w:color w:val="000000" w:themeColor="text1"/>
          <w:highlight w:val="cyan"/>
          <w:u w:val="single"/>
        </w:rPr>
        <w:t>)</w:t>
      </w:r>
      <w:r w:rsidRPr="009369E5">
        <w:rPr>
          <w:color w:val="000000" w:themeColor="text1"/>
        </w:rPr>
        <w:t>.</w:t>
      </w:r>
    </w:p>
    <w:p w14:paraId="06E0B3ED" w14:textId="26D7141D" w:rsidR="00014C90" w:rsidRPr="00014C90" w:rsidRDefault="00014C90" w:rsidP="00014C90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F226D8">
        <w:rPr>
          <w:color w:val="000000" w:themeColor="text1"/>
        </w:rPr>
        <w:t xml:space="preserve">A presentation </w:t>
      </w:r>
      <w:r w:rsidRPr="00F226D8">
        <w:rPr>
          <w:b/>
          <w:bCs/>
          <w:color w:val="000000" w:themeColor="text1"/>
        </w:rPr>
        <w:t>schedule</w:t>
      </w:r>
      <w:r w:rsidRPr="00F226D8">
        <w:rPr>
          <w:color w:val="000000" w:themeColor="text1"/>
        </w:rPr>
        <w:t xml:space="preserve"> will be available on </w:t>
      </w:r>
      <w:r>
        <w:rPr>
          <w:b/>
          <w:color w:val="000000" w:themeColor="text1"/>
          <w:highlight w:val="cyan"/>
          <w:u w:val="single"/>
        </w:rPr>
        <w:t>11</w:t>
      </w:r>
      <w:r w:rsidRPr="00F226D8">
        <w:rPr>
          <w:b/>
          <w:color w:val="000000" w:themeColor="text1"/>
          <w:highlight w:val="cyan"/>
          <w:u w:val="single"/>
        </w:rPr>
        <w:t>-</w:t>
      </w:r>
      <w:r>
        <w:rPr>
          <w:b/>
          <w:color w:val="000000" w:themeColor="text1"/>
          <w:highlight w:val="cyan"/>
          <w:u w:val="single"/>
        </w:rPr>
        <w:t>April</w:t>
      </w:r>
      <w:r w:rsidRPr="00F226D8">
        <w:rPr>
          <w:b/>
          <w:color w:val="000000" w:themeColor="text1"/>
          <w:highlight w:val="cyan"/>
          <w:u w:val="single"/>
        </w:rPr>
        <w:t>-202</w:t>
      </w:r>
      <w:r>
        <w:rPr>
          <w:b/>
          <w:color w:val="000000" w:themeColor="text1"/>
          <w:highlight w:val="cyan"/>
          <w:u w:val="single"/>
        </w:rPr>
        <w:t>5</w:t>
      </w:r>
      <w:r w:rsidRPr="00F226D8">
        <w:rPr>
          <w:color w:val="000000" w:themeColor="text1"/>
        </w:rPr>
        <w:t xml:space="preserve"> and will include only the projects </w:t>
      </w:r>
      <w:r w:rsidRPr="00F226D8">
        <w:rPr>
          <w:b/>
          <w:bCs/>
          <w:color w:val="000000" w:themeColor="text1"/>
        </w:rPr>
        <w:t>submitted beforehand</w:t>
      </w:r>
      <w:r w:rsidRPr="00F226D8">
        <w:rPr>
          <w:color w:val="000000" w:themeColor="text1"/>
        </w:rPr>
        <w:t xml:space="preserve">. Non-submitted projects will </w:t>
      </w:r>
      <w:r w:rsidRPr="00F226D8">
        <w:rPr>
          <w:b/>
          <w:noProof/>
          <w:color w:val="000000" w:themeColor="text1"/>
        </w:rPr>
        <w:t>NOT</w:t>
      </w:r>
      <w:r w:rsidRPr="00F226D8">
        <w:rPr>
          <w:noProof/>
          <w:color w:val="000000" w:themeColor="text1"/>
        </w:rPr>
        <w:t xml:space="preserve"> </w:t>
      </w:r>
      <w:r w:rsidRPr="00F226D8">
        <w:rPr>
          <w:color w:val="000000" w:themeColor="text1"/>
        </w:rPr>
        <w:t>be evaluated.</w:t>
      </w:r>
    </w:p>
    <w:p w14:paraId="27F53F27" w14:textId="4B3A9D67" w:rsidR="0062720C" w:rsidRPr="00780F44" w:rsidRDefault="0062720C" w:rsidP="00FD1194">
      <w:pPr>
        <w:pStyle w:val="Heading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Heading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Pr="00780F44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575BF5CD" w14:textId="3EBC98BC" w:rsidR="0062720C" w:rsidRPr="00780F44" w:rsidRDefault="0062720C" w:rsidP="00FD1194">
      <w:pPr>
        <w:pStyle w:val="Heading2"/>
      </w:pPr>
      <w:r w:rsidRPr="00780F44">
        <w:t>General Requirements</w:t>
      </w:r>
    </w:p>
    <w:p w14:paraId="7DF1AF68" w14:textId="63509E2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10179200" w:rsidR="0062720C" w:rsidRPr="00780F44" w:rsidRDefault="00FB47AD" w:rsidP="0062720C">
      <w:pPr>
        <w:numPr>
          <w:ilvl w:val="0"/>
          <w:numId w:val="33"/>
        </w:numPr>
        <w:contextualSpacing/>
      </w:pPr>
      <w:r>
        <w:t>At least 4</w:t>
      </w:r>
      <w:r w:rsidR="0062720C" w:rsidRPr="00780F44">
        <w:t xml:space="preserve"> different </w:t>
      </w:r>
      <w:r w:rsidR="0062720C" w:rsidRPr="00780F44">
        <w:rPr>
          <w:b/>
          <w:bCs/>
        </w:rPr>
        <w:t>dynamic pages</w:t>
      </w:r>
      <w:r w:rsidR="0062720C" w:rsidRPr="00780F44">
        <w:t xml:space="preserve"> (pages like about, contacts,</w:t>
      </w:r>
      <w:r w:rsidR="004D0618">
        <w:t xml:space="preserve"> login, register</w:t>
      </w:r>
      <w:r w:rsidR="0062720C" w:rsidRPr="00780F44">
        <w:t xml:space="preserve"> etc. do not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Catalog</w:t>
      </w:r>
      <w:r w:rsidRPr="00780F44">
        <w:t xml:space="preserve"> – list of all created </w:t>
      </w:r>
      <w:r w:rsidR="003E7AFE" w:rsidRPr="00780F44">
        <w:t>records</w:t>
      </w:r>
    </w:p>
    <w:p w14:paraId="1FE1408C" w14:textId="30424BEA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Details</w:t>
      </w:r>
      <w:r w:rsidRPr="00780F44">
        <w:t xml:space="preserve"> – information about </w:t>
      </w:r>
      <w:r w:rsidR="00780F44">
        <w:t xml:space="preserve">a </w:t>
      </w:r>
      <w:r w:rsidRPr="00780F44"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7A671CA8" w:rsidR="001E3506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users</w:t>
      </w:r>
      <w:r w:rsidRPr="00780F44">
        <w:t xml:space="preserve"> – create </w:t>
      </w:r>
      <w:r w:rsidRPr="00780F44">
        <w:rPr>
          <w:b/>
          <w:bCs/>
        </w:rPr>
        <w:t>records</w:t>
      </w:r>
      <w:r w:rsidRPr="00780F44">
        <w:t xml:space="preserve"> and </w:t>
      </w:r>
      <w:r w:rsidRPr="00780F44">
        <w:rPr>
          <w:b/>
          <w:bCs/>
        </w:rPr>
        <w:t>request</w:t>
      </w:r>
      <w:r w:rsidRPr="00780F44">
        <w:t xml:space="preserve"> to the REST API, </w:t>
      </w:r>
      <w:r w:rsidRPr="00780F44">
        <w:rPr>
          <w:b/>
          <w:bCs/>
        </w:rPr>
        <w:t>interaction</w:t>
      </w:r>
      <w:r w:rsidRPr="00780F44">
        <w:t xml:space="preserve"> with the records (via Likes, Dislike</w:t>
      </w:r>
      <w:r w:rsidR="00780F44">
        <w:t>s</w:t>
      </w:r>
      <w:r w:rsidRPr="00780F44">
        <w:t>, Comments</w:t>
      </w:r>
      <w:r w:rsidR="00A0141C" w:rsidRPr="00780F44">
        <w:t>,</w:t>
      </w:r>
      <w:r w:rsidRPr="00780F44">
        <w:t xml:space="preserve"> etc.)</w:t>
      </w:r>
    </w:p>
    <w:p w14:paraId="5983E6F9" w14:textId="1D78BCF7" w:rsidR="00F233A2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(author)</w:t>
      </w:r>
      <w:r w:rsidRPr="00780F44">
        <w:t xml:space="preserve"> – to be able to </w:t>
      </w:r>
      <w:r w:rsidRPr="00780F44">
        <w:rPr>
          <w:b/>
          <w:bCs/>
        </w:rPr>
        <w:t>Edit</w:t>
      </w:r>
      <w:r w:rsidRPr="00780F44">
        <w:t xml:space="preserve"> / </w:t>
      </w:r>
      <w:r w:rsidRPr="00780F44">
        <w:rPr>
          <w:b/>
          <w:bCs/>
        </w:rPr>
        <w:t>Delete</w:t>
      </w:r>
      <w:r w:rsidRPr="00780F44">
        <w:t xml:space="preserve"> their</w:t>
      </w:r>
      <w:r w:rsidR="00A0141C" w:rsidRPr="00780F44">
        <w:t xml:space="preserve"> </w:t>
      </w:r>
      <w:r w:rsidRPr="00780F44">
        <w:t>records</w:t>
      </w:r>
    </w:p>
    <w:p w14:paraId="5982F91F" w14:textId="7DF7B1C9" w:rsidR="006A5127" w:rsidRPr="00780F44" w:rsidRDefault="006A5127" w:rsidP="006A5127">
      <w:pPr>
        <w:numPr>
          <w:ilvl w:val="1"/>
          <w:numId w:val="33"/>
        </w:numPr>
        <w:contextualSpacing/>
      </w:pPr>
      <w:r w:rsidRPr="00780F44">
        <w:lastRenderedPageBreak/>
        <w:t>A</w:t>
      </w:r>
      <w:r w:rsidRPr="00780F44">
        <w:rPr>
          <w:b/>
          <w:bCs/>
        </w:rPr>
        <w:t xml:space="preserve"> Guest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18173BA9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React.js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</w:t>
      </w:r>
      <w:proofErr w:type="spellStart"/>
      <w:r w:rsidRPr="00780F44">
        <w:t>GraphQL</w:t>
      </w:r>
      <w:proofErr w:type="spellEnd"/>
      <w:r w:rsidRPr="00780F44">
        <w:t>, or a similar client-server technique)</w:t>
      </w:r>
    </w:p>
    <w:p w14:paraId="5AB4A846" w14:textId="626EDED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authentication</w:t>
      </w:r>
    </w:p>
    <w:p w14:paraId="602EB6F2" w14:textId="12A0495B" w:rsidR="004D0618" w:rsidRDefault="0062720C" w:rsidP="002C798F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client-side routing</w:t>
      </w:r>
      <w:r w:rsidR="004D0618">
        <w:rPr>
          <w:b/>
          <w:bCs/>
        </w:rPr>
        <w:t xml:space="preserve"> to at least 5 pages (at least 2 with parameters)</w:t>
      </w:r>
    </w:p>
    <w:p w14:paraId="5C92475F" w14:textId="787DC28E" w:rsidR="00C67AE1" w:rsidRPr="004D0618" w:rsidRDefault="004D0618" w:rsidP="004D0618">
      <w:pPr>
        <w:numPr>
          <w:ilvl w:val="0"/>
          <w:numId w:val="33"/>
        </w:numPr>
        <w:contextualSpacing/>
      </w:pPr>
      <w:r w:rsidRPr="004D0618">
        <w:rPr>
          <w:b/>
          <w:bCs/>
        </w:rPr>
        <w:t>Meaningful commits to a source control system like GitHub, Bitbucket, etc., for at least 3 days</w:t>
      </w:r>
    </w:p>
    <w:p w14:paraId="04DAAF45" w14:textId="53D9397E" w:rsidR="004D0618" w:rsidRPr="00CE7D3C" w:rsidRDefault="004D0618" w:rsidP="004D0618">
      <w:pPr>
        <w:pStyle w:val="ListParagraph"/>
      </w:pPr>
      <w:r w:rsidRPr="004D0618">
        <w:rPr>
          <w:b/>
          <w:bCs/>
          <w:lang w:val="bg-BG"/>
        </w:rPr>
        <w:t xml:space="preserve">IMPORTANT: </w:t>
      </w:r>
      <w:r w:rsidRPr="00840BDB">
        <w:t xml:space="preserve">If your project </w:t>
      </w:r>
      <w:r w:rsidRPr="004D0618">
        <w:rPr>
          <w:b/>
          <w:bCs/>
        </w:rPr>
        <w:t xml:space="preserve">doesn't cover </w:t>
      </w:r>
      <w:r w:rsidRPr="00840BDB">
        <w:t>these conditions, you will</w:t>
      </w:r>
      <w:r w:rsidRPr="004D0618">
        <w:rPr>
          <w:b/>
          <w:bCs/>
        </w:rPr>
        <w:t xml:space="preserve"> not </w:t>
      </w:r>
      <w:r w:rsidRPr="00840BDB">
        <w:t>be graded!</w:t>
      </w:r>
    </w:p>
    <w:bookmarkEnd w:id="0"/>
    <w:p w14:paraId="093D4815" w14:textId="1EF54BA3" w:rsidR="0062720C" w:rsidRPr="00780F44" w:rsidRDefault="0062720C" w:rsidP="00FD1194">
      <w:pPr>
        <w:pStyle w:val="Heading2"/>
      </w:pPr>
      <w:r w:rsidRPr="00780F44">
        <w:t>Other requirements</w:t>
      </w:r>
    </w:p>
    <w:p w14:paraId="0F02F605" w14:textId="3D66FB5A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14:paraId="5F0B05A8" w14:textId="6C177C29" w:rsidR="00C67AE1" w:rsidRDefault="00C67AE1" w:rsidP="00C67AE1">
      <w:pPr>
        <w:numPr>
          <w:ilvl w:val="0"/>
          <w:numId w:val="33"/>
        </w:numPr>
        <w:contextualSpacing/>
      </w:pPr>
      <w:r w:rsidRPr="00780F44">
        <w:t xml:space="preserve">The application should be divided into </w:t>
      </w:r>
      <w:r w:rsidRPr="00780F44">
        <w:rPr>
          <w:b/>
          <w:bCs/>
        </w:rPr>
        <w:t>components</w:t>
      </w:r>
      <w:r w:rsidRPr="00780F44">
        <w:t>.</w:t>
      </w:r>
    </w:p>
    <w:p w14:paraId="5C033059" w14:textId="0DBCAFA9" w:rsidR="004D0618" w:rsidRPr="00780F44" w:rsidRDefault="004D0618" w:rsidP="004D0618">
      <w:pPr>
        <w:numPr>
          <w:ilvl w:val="0"/>
          <w:numId w:val="33"/>
        </w:numPr>
        <w:contextualSpacing/>
      </w:pPr>
      <w:r>
        <w:t>Use appropriate folder structure</w:t>
      </w:r>
    </w:p>
    <w:p w14:paraId="32C5884F" w14:textId="4EC4BE69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Brief </w:t>
      </w:r>
      <w:r w:rsidRPr="00780F44">
        <w:rPr>
          <w:b/>
          <w:bCs/>
        </w:rPr>
        <w:t>documentation</w:t>
      </w:r>
      <w:r w:rsidRPr="00780F44">
        <w:t xml:space="preserve"> on the project and project architecture (</w:t>
      </w:r>
      <w:r w:rsidRPr="004D0618">
        <w:rPr>
          <w:b/>
        </w:rPr>
        <w:t>as .md file</w:t>
      </w:r>
      <w:r w:rsidRPr="00780F44">
        <w:t>)</w:t>
      </w:r>
    </w:p>
    <w:p w14:paraId="546927DF" w14:textId="77777777" w:rsidR="004D0618" w:rsidRDefault="004D0618" w:rsidP="004D0618">
      <w:pPr>
        <w:numPr>
          <w:ilvl w:val="0"/>
          <w:numId w:val="33"/>
        </w:numPr>
        <w:contextualSpacing/>
      </w:pPr>
      <w:r w:rsidRPr="00780F44">
        <w:t xml:space="preserve">Demonstrate use of </w:t>
      </w:r>
      <w:r>
        <w:t xml:space="preserve">the following </w:t>
      </w:r>
      <w:r w:rsidRPr="00780F44">
        <w:t xml:space="preserve">programming concepts, </w:t>
      </w:r>
      <w:r w:rsidRPr="009130C3">
        <w:rPr>
          <w:b/>
          <w:bCs/>
        </w:rPr>
        <w:t>specific to the React library</w:t>
      </w:r>
      <w:r>
        <w:t>:</w:t>
      </w:r>
    </w:p>
    <w:p w14:paraId="612B8222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>React Hooks</w:t>
      </w:r>
    </w:p>
    <w:p w14:paraId="5D2C304F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>Context API</w:t>
      </w:r>
    </w:p>
    <w:p w14:paraId="03463E5D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>stateless and stateful components</w:t>
      </w:r>
    </w:p>
    <w:p w14:paraId="38D32C55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>bound forms</w:t>
      </w:r>
    </w:p>
    <w:p w14:paraId="18589BB7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>synthetic events</w:t>
      </w:r>
    </w:p>
    <w:p w14:paraId="1A5A7601" w14:textId="1450BA9A" w:rsidR="004D0618" w:rsidRDefault="004D0618" w:rsidP="004D0618">
      <w:pPr>
        <w:numPr>
          <w:ilvl w:val="1"/>
          <w:numId w:val="33"/>
        </w:numPr>
        <w:contextualSpacing/>
      </w:pPr>
      <w:r>
        <w:t>component lifecycle (mount, update, unmount)</w:t>
      </w:r>
    </w:p>
    <w:p w14:paraId="5A114DE3" w14:textId="77777777" w:rsidR="004D0618" w:rsidRDefault="004D0618" w:rsidP="004D0618">
      <w:pPr>
        <w:numPr>
          <w:ilvl w:val="0"/>
          <w:numId w:val="33"/>
        </w:numPr>
        <w:contextualSpacing/>
      </w:pPr>
      <w:r w:rsidRPr="00780F44">
        <w:t>Component Stylin</w:t>
      </w:r>
      <w:r>
        <w:t xml:space="preserve">g (use </w:t>
      </w:r>
      <w:r w:rsidRPr="009130C3">
        <w:rPr>
          <w:b/>
          <w:bCs/>
        </w:rPr>
        <w:t>at least some external CSS files</w:t>
      </w:r>
      <w:r>
        <w:t>)</w:t>
      </w:r>
    </w:p>
    <w:p w14:paraId="64E5D115" w14:textId="77777777" w:rsidR="004D0618" w:rsidRPr="00CD6C0C" w:rsidRDefault="004D0618" w:rsidP="004D0618">
      <w:pPr>
        <w:numPr>
          <w:ilvl w:val="0"/>
          <w:numId w:val="33"/>
        </w:numPr>
        <w:contextualSpacing/>
        <w:rPr>
          <w:lang w:val="bg-BG"/>
        </w:rPr>
      </w:pPr>
      <w:r w:rsidRPr="00877527">
        <w:t xml:space="preserve">Implement </w:t>
      </w:r>
      <w:r w:rsidRPr="00840BDB">
        <w:t>route guards for the private AND the public part</w:t>
      </w:r>
      <w:r w:rsidRPr="00877527">
        <w:t>: guest users shouldn‘t be able to access private pages, logged-in users shouldn‘t be able to see the login/register pages</w:t>
      </w:r>
    </w:p>
    <w:p w14:paraId="5F9307BD" w14:textId="48EB51E6" w:rsidR="004D0618" w:rsidRPr="00F370AB" w:rsidRDefault="004D0618" w:rsidP="004D0618">
      <w:pPr>
        <w:pStyle w:val="ListParagraph"/>
        <w:numPr>
          <w:ilvl w:val="0"/>
          <w:numId w:val="33"/>
        </w:numPr>
        <w:rPr>
          <w:lang w:val="bg-BG"/>
        </w:rPr>
      </w:pPr>
      <w:r w:rsidRPr="002062CE">
        <w:t>Good usability</w:t>
      </w:r>
      <w:r>
        <w:t xml:space="preserve">. </w:t>
      </w:r>
      <w:r w:rsidRPr="00C12733">
        <w:t>Good UI and UX</w:t>
      </w:r>
      <w:r w:rsidR="002C798F">
        <w:t xml:space="preserve"> (</w:t>
      </w:r>
      <w:r w:rsidR="002C798F" w:rsidRPr="009C7C41">
        <w:rPr>
          <w:b/>
        </w:rPr>
        <w:t>You can follow Design Best Practice guide</w:t>
      </w:r>
      <w:r w:rsidR="002C798F">
        <w:t>)</w:t>
      </w:r>
    </w:p>
    <w:p w14:paraId="78135586" w14:textId="5C8991FF" w:rsidR="004D0618" w:rsidRDefault="004D0618" w:rsidP="004D0618">
      <w:pPr>
        <w:numPr>
          <w:ilvl w:val="0"/>
          <w:numId w:val="33"/>
        </w:numPr>
        <w:contextualSpacing/>
      </w:pPr>
      <w:r w:rsidRPr="00C12733">
        <w:t xml:space="preserve">The </w:t>
      </w:r>
      <w:r w:rsidRPr="00C12733">
        <w:rPr>
          <w:b/>
          <w:bCs/>
        </w:rPr>
        <w:t>GitHub</w:t>
      </w:r>
      <w:r w:rsidRPr="00C12733">
        <w:t xml:space="preserve"> repo must be </w:t>
      </w:r>
      <w:r w:rsidRPr="00C12733">
        <w:rPr>
          <w:b/>
          <w:bCs/>
        </w:rPr>
        <w:t>public</w:t>
      </w:r>
      <w:r>
        <w:t>.</w:t>
      </w:r>
    </w:p>
    <w:p w14:paraId="74A07D6C" w14:textId="54FB9A78" w:rsidR="0062720C" w:rsidRPr="00780F44" w:rsidRDefault="0062720C" w:rsidP="00FD1194">
      <w:pPr>
        <w:pStyle w:val="Heading2"/>
      </w:pPr>
      <w:r w:rsidRPr="00780F44">
        <w:t>Public Project Defense</w:t>
      </w:r>
    </w:p>
    <w:p w14:paraId="4BF884A8" w14:textId="22E537B8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Pr="00780F44">
        <w:rPr>
          <w:b/>
        </w:rPr>
        <w:t xml:space="preserve">only </w:t>
      </w:r>
      <w:r w:rsidR="00E7160A" w:rsidRPr="00780F44">
        <w:rPr>
          <w:b/>
        </w:rPr>
        <w:t>20</w:t>
      </w:r>
      <w:r w:rsidRPr="00780F4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3A2F44"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19344063" w14:textId="19E816FA" w:rsidR="004D0618" w:rsidRPr="00780F44" w:rsidRDefault="004D0618" w:rsidP="004D0618">
      <w:pPr>
        <w:numPr>
          <w:ilvl w:val="0"/>
          <w:numId w:val="12"/>
        </w:numPr>
        <w:spacing w:before="0" w:after="200"/>
        <w:contextualSpacing/>
      </w:pPr>
      <w:r w:rsidRPr="00A608A1">
        <w:t>Show any bonus functionalities</w:t>
      </w:r>
      <w:r>
        <w:t xml:space="preserve"> they have implemented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1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1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27572FAE" w14:textId="77777777" w:rsidR="00805176" w:rsidRPr="00780F44" w:rsidRDefault="00805176" w:rsidP="00805176">
      <w:r w:rsidRPr="00780F44">
        <w:t xml:space="preserve">Please be </w:t>
      </w:r>
      <w:r w:rsidRPr="00780F44">
        <w:rPr>
          <w:b/>
        </w:rPr>
        <w:t>strict in the timing</w:t>
      </w:r>
      <w:r w:rsidRPr="00780F44">
        <w:t xml:space="preserve">! </w:t>
      </w:r>
      <w:r w:rsidRPr="008E7723">
        <w:t xml:space="preserve">On the </w:t>
      </w:r>
      <w:bookmarkStart w:id="2" w:name="_Hlk86053553"/>
      <w:r w:rsidRPr="008E7723">
        <w:rPr>
          <w:b/>
          <w:bCs/>
          <w:lang w:val="bg-BG"/>
        </w:rPr>
        <w:t>1</w:t>
      </w:r>
      <w:r w:rsidRPr="008E7723">
        <w:rPr>
          <w:b/>
          <w:bCs/>
        </w:rPr>
        <w:t>0</w:t>
      </w:r>
      <w:r w:rsidRPr="008E7723">
        <w:rPr>
          <w:b/>
          <w:bCs/>
          <w:vertAlign w:val="superscript"/>
        </w:rPr>
        <w:t>th</w:t>
      </w:r>
      <w:bookmarkEnd w:id="2"/>
      <w:r w:rsidRPr="008E7723">
        <w:t xml:space="preserve"> minute, your presentation ends. The remaining time will be for a </w:t>
      </w:r>
      <w:r w:rsidRPr="008E7723">
        <w:rPr>
          <w:b/>
          <w:bCs/>
        </w:rPr>
        <w:t>question-and-answer</w:t>
      </w:r>
      <w:r w:rsidRPr="008E7723">
        <w:t xml:space="preserve"> session</w:t>
      </w:r>
      <w:r w:rsidRPr="008E7723">
        <w:rPr>
          <w:bCs/>
        </w:rPr>
        <w:t>.</w:t>
      </w:r>
    </w:p>
    <w:p w14:paraId="2BBF2CC3" w14:textId="1544DBD1" w:rsidR="0062720C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0DB1AC9B" w14:textId="7137378A" w:rsidR="001A4DFA" w:rsidRPr="001A4DFA" w:rsidRDefault="001A4DFA" w:rsidP="0062720C"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>
        <w:rPr>
          <w:b/>
          <w:bCs/>
        </w:rPr>
        <w:t>Discord.</w:t>
      </w:r>
    </w:p>
    <w:p w14:paraId="60250550" w14:textId="7E6307F0" w:rsidR="0062720C" w:rsidRPr="00780F44" w:rsidRDefault="0062720C" w:rsidP="00FD1194">
      <w:pPr>
        <w:pStyle w:val="Heading2"/>
      </w:pPr>
      <w:r w:rsidRPr="00780F44">
        <w:t>Bonuses</w:t>
      </w:r>
    </w:p>
    <w:p w14:paraId="0BDA8C76" w14:textId="77777777" w:rsidR="00E43901" w:rsidRDefault="00E43901" w:rsidP="0062720C">
      <w:pPr>
        <w:numPr>
          <w:ilvl w:val="0"/>
          <w:numId w:val="35"/>
        </w:numPr>
        <w:spacing w:before="0" w:after="200"/>
        <w:contextualSpacing/>
      </w:pPr>
      <w:bookmarkStart w:id="3" w:name="_Hlk86053790"/>
      <w:r w:rsidRPr="00E43901">
        <w:t xml:space="preserve">Use a </w:t>
      </w:r>
      <w:r w:rsidRPr="00E43901">
        <w:rPr>
          <w:b/>
          <w:bCs/>
        </w:rPr>
        <w:t>state management</w:t>
      </w:r>
      <w:r w:rsidRPr="00E43901">
        <w:t xml:space="preserve"> solution (React Redux) instead of Context API</w:t>
      </w:r>
    </w:p>
    <w:p w14:paraId="76294E47" w14:textId="15F8FBA4" w:rsidR="00D735FF" w:rsidRPr="00780F44" w:rsidRDefault="00D735FF" w:rsidP="0062720C">
      <w:pPr>
        <w:numPr>
          <w:ilvl w:val="0"/>
          <w:numId w:val="35"/>
        </w:numPr>
        <w:spacing w:before="0" w:after="200"/>
        <w:contextualSpacing/>
      </w:pPr>
      <w:r w:rsidRPr="00780F44">
        <w:lastRenderedPageBreak/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4F854BA7" w14:textId="3A65CC92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</w:t>
      </w:r>
      <w:r w:rsidR="00E71F6B" w:rsidRPr="00780F44">
        <w:rPr>
          <w:bCs/>
        </w:rPr>
        <w:t>e.g.,</w:t>
      </w:r>
      <w:r w:rsidRPr="00780F44">
        <w:rPr>
          <w:bCs/>
        </w:rPr>
        <w:t xml:space="preserve">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</w:t>
      </w:r>
      <w:r w:rsidR="00A0141C" w:rsidRPr="00780F44">
        <w:rPr>
          <w:b/>
        </w:rPr>
        <w:t>,</w:t>
      </w:r>
      <w:r w:rsidRPr="00780F44">
        <w:t xml:space="preserve"> or other for storing the files</w:t>
      </w:r>
    </w:p>
    <w:p w14:paraId="47B423A1" w14:textId="77777777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>Connect to an external API, like Google Maps, AccuWeather, etc.</w:t>
      </w:r>
    </w:p>
    <w:p w14:paraId="6389DAAB" w14:textId="12965DCC" w:rsidR="00C67AE1" w:rsidRPr="00780F44" w:rsidRDefault="0017307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43901">
        <w:rPr>
          <w:b/>
          <w:bCs/>
        </w:rPr>
        <w:t>Deploy</w:t>
      </w:r>
      <w:r w:rsidRPr="00173075">
        <w:t xml:space="preserve"> </w:t>
      </w:r>
      <w:r w:rsidRPr="00E43901">
        <w:rPr>
          <w:b/>
          <w:bCs/>
        </w:rPr>
        <w:t>the</w:t>
      </w:r>
      <w:r w:rsidRPr="00E43901">
        <w:t xml:space="preserve"> </w:t>
      </w:r>
      <w:r w:rsidRPr="00E43901">
        <w:rPr>
          <w:b/>
          <w:bCs/>
        </w:rPr>
        <w:t>application</w:t>
      </w:r>
      <w:r w:rsidRPr="00173075">
        <w:t xml:space="preserve"> in a cloud (Heroku, Firebase)</w:t>
      </w:r>
    </w:p>
    <w:p w14:paraId="71CBA2B5" w14:textId="30E8CB95" w:rsidR="000A5CE5" w:rsidRDefault="000A5CE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14:paraId="6DD6D79C" w14:textId="5C2CB39A" w:rsidR="00173075" w:rsidRPr="00173075" w:rsidRDefault="00173075" w:rsidP="00173075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3"/>
    <w:p w14:paraId="3ADAA44B" w14:textId="4927C547" w:rsidR="0062720C" w:rsidRPr="00780F44" w:rsidRDefault="0062720C" w:rsidP="00FD1194">
      <w:pPr>
        <w:pStyle w:val="Heading2"/>
      </w:pPr>
      <w:r w:rsidRPr="00780F44">
        <w:t>Assessment Criteria</w:t>
      </w:r>
    </w:p>
    <w:p w14:paraId="7F787DF9" w14:textId="1620E866" w:rsidR="00C67AE1" w:rsidRDefault="001A4DFA" w:rsidP="00C67AE1">
      <w:pPr>
        <w:pStyle w:val="Heading3"/>
      </w:pPr>
      <w:r>
        <w:t>General Requirements – 3</w:t>
      </w:r>
      <w:r w:rsidR="00C67AE1" w:rsidRPr="00780F44">
        <w:t>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18233569" w:rsidR="00C67AE1" w:rsidRPr="00780F44" w:rsidRDefault="001A4DFA" w:rsidP="00C67AE1">
      <w:pPr>
        <w:pStyle w:val="Heading3"/>
      </w:pPr>
      <w:r>
        <w:t>Other Requirements – 45</w:t>
      </w:r>
      <w:r w:rsidR="00C67AE1" w:rsidRPr="00780F44">
        <w:t xml:space="preserve"> % </w:t>
      </w:r>
    </w:p>
    <w:p w14:paraId="0094F837" w14:textId="7B3735E4" w:rsidR="0062720C" w:rsidRPr="00780F44" w:rsidRDefault="0062720C" w:rsidP="00382225">
      <w:pPr>
        <w:pStyle w:val="Heading3"/>
      </w:pPr>
      <w:r w:rsidRPr="00780F44">
        <w:t xml:space="preserve">Functionality Presentation – </w:t>
      </w:r>
      <w:r w:rsidR="001A4DFA">
        <w:t>5</w:t>
      </w:r>
      <w:r w:rsidRPr="00780F44">
        <w:t xml:space="preserve">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Heading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Heading3"/>
      </w:pPr>
      <w:r w:rsidRPr="00780F44">
        <w:t>Bonuses – up to 10 %</w:t>
      </w:r>
    </w:p>
    <w:p w14:paraId="2BA14707" w14:textId="77777777" w:rsidR="0062720C" w:rsidRPr="00780F44" w:rsidRDefault="0062720C" w:rsidP="0062720C">
      <w:r w:rsidRPr="00780F44">
        <w:t>Additional functionality or libraries outside the general requirements, with motivated usage.</w:t>
      </w:r>
    </w:p>
    <w:p w14:paraId="3AEBE332" w14:textId="77777777" w:rsidR="001A4DFA" w:rsidRPr="00780F44" w:rsidRDefault="001A4DFA" w:rsidP="001A4DFA">
      <w:pPr>
        <w:pStyle w:val="Heading2"/>
      </w:pPr>
      <w:r w:rsidRPr="00780F44">
        <w:t>Restrictions</w:t>
      </w:r>
    </w:p>
    <w:p w14:paraId="0677C9C3" w14:textId="77777777" w:rsidR="001A4DFA" w:rsidRPr="00780F44" w:rsidRDefault="001A4DFA" w:rsidP="001A4DFA">
      <w:bookmarkStart w:id="4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validation,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 You are </w:t>
      </w:r>
      <w:r w:rsidRPr="00780F44">
        <w:rPr>
          <w:b/>
          <w:bCs/>
        </w:rPr>
        <w:t>NOT</w:t>
      </w:r>
      <w:r w:rsidRPr="00780F44">
        <w:t xml:space="preserve"> allowed to use </w:t>
      </w:r>
      <w:r w:rsidRPr="00780F44">
        <w:rPr>
          <w:b/>
          <w:bCs/>
        </w:rPr>
        <w:t>HTML &amp; CSS</w:t>
      </w:r>
      <w:r w:rsidRPr="00780F44">
        <w:t xml:space="preserve"> structures from </w:t>
      </w:r>
      <w:r w:rsidRPr="00AF0171">
        <w:rPr>
          <w:lang w:val="en-GB"/>
        </w:rPr>
        <w:t>any SoftUni course</w:t>
      </w:r>
      <w:r w:rsidRPr="00780F44">
        <w:t>.</w:t>
      </w:r>
    </w:p>
    <w:bookmarkEnd w:id="4"/>
    <w:p w14:paraId="6523C822" w14:textId="77777777" w:rsidR="00747B7D" w:rsidRPr="00780F44" w:rsidRDefault="00747B7D" w:rsidP="005E04C4"/>
    <w:sectPr w:rsidR="00747B7D" w:rsidRPr="00780F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9CA82" w14:textId="77777777" w:rsidR="000E1F63" w:rsidRDefault="000E1F63" w:rsidP="008068A2">
      <w:pPr>
        <w:spacing w:after="0" w:line="240" w:lineRule="auto"/>
      </w:pPr>
      <w:r>
        <w:separator/>
      </w:r>
    </w:p>
  </w:endnote>
  <w:endnote w:type="continuationSeparator" w:id="0">
    <w:p w14:paraId="411ACD78" w14:textId="77777777" w:rsidR="000E1F63" w:rsidRDefault="000E1F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D86D" w14:textId="419BC31F" w:rsidR="006E57FB" w:rsidRPr="009D0C05" w:rsidRDefault="009D0C05" w:rsidP="009D0C0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15996599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47A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0E1F63">
                            <w:fldChar w:fldCharType="begin"/>
                          </w:r>
                          <w:r w:rsidR="000E1F63">
                            <w:instrText xml:space="preserve"> NUMPAGES   \* MERGEFORMAT </w:instrText>
                          </w:r>
                          <w:r w:rsidR="000E1F63">
                            <w:fldChar w:fldCharType="separate"/>
                          </w:r>
                          <w:r w:rsidR="00FB47AD" w:rsidRPr="00FB47A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0E1F6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2659A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AIZJfKQCAACG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2676D270" w14:textId="15996599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47A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FB47AD" w:rsidRPr="00FB47AD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F7318" w14:textId="77777777" w:rsidR="000E1F63" w:rsidRDefault="000E1F63" w:rsidP="008068A2">
      <w:pPr>
        <w:spacing w:after="0" w:line="240" w:lineRule="auto"/>
      </w:pPr>
      <w:r>
        <w:separator/>
      </w:r>
    </w:p>
  </w:footnote>
  <w:footnote w:type="continuationSeparator" w:id="0">
    <w:p w14:paraId="2E07A5E1" w14:textId="77777777" w:rsidR="000E1F63" w:rsidRDefault="000E1F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23"/>
  </w:num>
  <w:num w:numId="4">
    <w:abstractNumId w:val="22"/>
  </w:num>
  <w:num w:numId="5">
    <w:abstractNumId w:val="16"/>
  </w:num>
  <w:num w:numId="6">
    <w:abstractNumId w:val="33"/>
  </w:num>
  <w:num w:numId="7">
    <w:abstractNumId w:val="17"/>
  </w:num>
  <w:num w:numId="8">
    <w:abstractNumId w:val="0"/>
  </w:num>
  <w:num w:numId="9">
    <w:abstractNumId w:val="37"/>
  </w:num>
  <w:num w:numId="10">
    <w:abstractNumId w:val="11"/>
  </w:num>
  <w:num w:numId="11">
    <w:abstractNumId w:val="26"/>
  </w:num>
  <w:num w:numId="12">
    <w:abstractNumId w:val="27"/>
  </w:num>
  <w:num w:numId="13">
    <w:abstractNumId w:val="29"/>
  </w:num>
  <w:num w:numId="14">
    <w:abstractNumId w:val="3"/>
  </w:num>
  <w:num w:numId="15">
    <w:abstractNumId w:val="8"/>
  </w:num>
  <w:num w:numId="16">
    <w:abstractNumId w:val="24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8"/>
  </w:num>
  <w:num w:numId="20">
    <w:abstractNumId w:val="2"/>
  </w:num>
  <w:num w:numId="21">
    <w:abstractNumId w:val="25"/>
  </w:num>
  <w:num w:numId="22">
    <w:abstractNumId w:val="20"/>
  </w:num>
  <w:num w:numId="23">
    <w:abstractNumId w:val="28"/>
  </w:num>
  <w:num w:numId="24">
    <w:abstractNumId w:val="31"/>
  </w:num>
  <w:num w:numId="25">
    <w:abstractNumId w:val="5"/>
  </w:num>
  <w:num w:numId="26">
    <w:abstractNumId w:val="19"/>
  </w:num>
  <w:num w:numId="27">
    <w:abstractNumId w:val="35"/>
  </w:num>
  <w:num w:numId="28">
    <w:abstractNumId w:val="7"/>
  </w:num>
  <w:num w:numId="29">
    <w:abstractNumId w:val="12"/>
  </w:num>
  <w:num w:numId="30">
    <w:abstractNumId w:val="32"/>
  </w:num>
  <w:num w:numId="31">
    <w:abstractNumId w:val="9"/>
  </w:num>
  <w:num w:numId="32">
    <w:abstractNumId w:val="36"/>
  </w:num>
  <w:num w:numId="33">
    <w:abstractNumId w:val="34"/>
  </w:num>
  <w:num w:numId="34">
    <w:abstractNumId w:val="6"/>
  </w:num>
  <w:num w:numId="35">
    <w:abstractNumId w:val="14"/>
  </w:num>
  <w:num w:numId="36">
    <w:abstractNumId w:val="30"/>
  </w:num>
  <w:num w:numId="37">
    <w:abstractNumId w:val="10"/>
  </w:num>
  <w:num w:numId="38">
    <w:abstractNumId w:val="38"/>
  </w:num>
  <w:num w:numId="39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C1C"/>
    <w:rsid w:val="00007044"/>
    <w:rsid w:val="000136AA"/>
    <w:rsid w:val="00014679"/>
    <w:rsid w:val="00014C90"/>
    <w:rsid w:val="00016D20"/>
    <w:rsid w:val="00025F04"/>
    <w:rsid w:val="0003370B"/>
    <w:rsid w:val="0003475A"/>
    <w:rsid w:val="000548E5"/>
    <w:rsid w:val="000631BA"/>
    <w:rsid w:val="00064D15"/>
    <w:rsid w:val="00086727"/>
    <w:rsid w:val="000954BF"/>
    <w:rsid w:val="00096459"/>
    <w:rsid w:val="000A0025"/>
    <w:rsid w:val="000A5CE5"/>
    <w:rsid w:val="000B39E6"/>
    <w:rsid w:val="000B56F0"/>
    <w:rsid w:val="000C49DA"/>
    <w:rsid w:val="000C5D4F"/>
    <w:rsid w:val="000D0854"/>
    <w:rsid w:val="000E1F63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4CDC"/>
    <w:rsid w:val="00167CF1"/>
    <w:rsid w:val="00171021"/>
    <w:rsid w:val="00173075"/>
    <w:rsid w:val="00177107"/>
    <w:rsid w:val="00181597"/>
    <w:rsid w:val="00181DAB"/>
    <w:rsid w:val="00183A2C"/>
    <w:rsid w:val="00192692"/>
    <w:rsid w:val="001A4DFA"/>
    <w:rsid w:val="001A6728"/>
    <w:rsid w:val="001C1FCD"/>
    <w:rsid w:val="001C3880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15FCE"/>
    <w:rsid w:val="0024231A"/>
    <w:rsid w:val="00255DD7"/>
    <w:rsid w:val="00262B43"/>
    <w:rsid w:val="0026416F"/>
    <w:rsid w:val="00264287"/>
    <w:rsid w:val="0026589D"/>
    <w:rsid w:val="002664E1"/>
    <w:rsid w:val="002A2D2D"/>
    <w:rsid w:val="002A6C72"/>
    <w:rsid w:val="002B0473"/>
    <w:rsid w:val="002B2641"/>
    <w:rsid w:val="002B7064"/>
    <w:rsid w:val="002C798F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6334"/>
    <w:rsid w:val="003E6BFB"/>
    <w:rsid w:val="003E7AFE"/>
    <w:rsid w:val="003F1864"/>
    <w:rsid w:val="00411303"/>
    <w:rsid w:val="00420210"/>
    <w:rsid w:val="00421AC6"/>
    <w:rsid w:val="004311CA"/>
    <w:rsid w:val="00441F7A"/>
    <w:rsid w:val="00443C66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0618"/>
    <w:rsid w:val="004D29A9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47CC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F44"/>
    <w:rsid w:val="00781EBF"/>
    <w:rsid w:val="00784922"/>
    <w:rsid w:val="00785258"/>
    <w:rsid w:val="00791F02"/>
    <w:rsid w:val="0079324A"/>
    <w:rsid w:val="00794EEE"/>
    <w:rsid w:val="00795ACA"/>
    <w:rsid w:val="0079641C"/>
    <w:rsid w:val="007A635E"/>
    <w:rsid w:val="007B698A"/>
    <w:rsid w:val="007C2C37"/>
    <w:rsid w:val="007C3E81"/>
    <w:rsid w:val="007D1F12"/>
    <w:rsid w:val="007D5E95"/>
    <w:rsid w:val="007E0960"/>
    <w:rsid w:val="007E185B"/>
    <w:rsid w:val="007E3070"/>
    <w:rsid w:val="007E5628"/>
    <w:rsid w:val="007F177C"/>
    <w:rsid w:val="007F6061"/>
    <w:rsid w:val="00801502"/>
    <w:rsid w:val="008050DE"/>
    <w:rsid w:val="00805176"/>
    <w:rsid w:val="008063E1"/>
    <w:rsid w:val="008068A2"/>
    <w:rsid w:val="008105A0"/>
    <w:rsid w:val="00816744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83C"/>
    <w:rsid w:val="0089372F"/>
    <w:rsid w:val="00896E5E"/>
    <w:rsid w:val="008C2B83"/>
    <w:rsid w:val="008C5930"/>
    <w:rsid w:val="008D5AB9"/>
    <w:rsid w:val="008E05D1"/>
    <w:rsid w:val="008E6CF3"/>
    <w:rsid w:val="008E750B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83C1D"/>
    <w:rsid w:val="009C0C39"/>
    <w:rsid w:val="009C6304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70227"/>
    <w:rsid w:val="00A71070"/>
    <w:rsid w:val="00A826E2"/>
    <w:rsid w:val="00A8299E"/>
    <w:rsid w:val="00AA3772"/>
    <w:rsid w:val="00AA6D91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D1D38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CF3A58"/>
    <w:rsid w:val="00D02810"/>
    <w:rsid w:val="00D02D55"/>
    <w:rsid w:val="00D06754"/>
    <w:rsid w:val="00D22895"/>
    <w:rsid w:val="00D26AFF"/>
    <w:rsid w:val="00D30AFE"/>
    <w:rsid w:val="00D4354E"/>
    <w:rsid w:val="00D43F69"/>
    <w:rsid w:val="00D472EA"/>
    <w:rsid w:val="00D50831"/>
    <w:rsid w:val="00D54C50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73C4"/>
    <w:rsid w:val="00EE613C"/>
    <w:rsid w:val="00F11AB3"/>
    <w:rsid w:val="00F14ADF"/>
    <w:rsid w:val="00F15065"/>
    <w:rsid w:val="00F155C8"/>
    <w:rsid w:val="00F17A4E"/>
    <w:rsid w:val="00F20B4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97C6C"/>
    <w:rsid w:val="00FA3782"/>
    <w:rsid w:val="00FB1948"/>
    <w:rsid w:val="00FB3392"/>
    <w:rsid w:val="00FB47AD"/>
    <w:rsid w:val="00FC6423"/>
    <w:rsid w:val="00FD014C"/>
    <w:rsid w:val="00FD068A"/>
    <w:rsid w:val="00FD1194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E948A-4044-43EB-9273-E5D333E7B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346</TotalTime>
  <Pages>3</Pages>
  <Words>888</Words>
  <Characters>5068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Daniel Dimitrov</cp:lastModifiedBy>
  <cp:revision>56</cp:revision>
  <cp:lastPrinted>2015-10-26T22:35:00Z</cp:lastPrinted>
  <dcterms:created xsi:type="dcterms:W3CDTF">2021-03-01T12:49:00Z</dcterms:created>
  <dcterms:modified xsi:type="dcterms:W3CDTF">2025-02-11T18:20:00Z</dcterms:modified>
  <cp:category>programming, education, software engineering, software development</cp:category>
</cp:coreProperties>
</file>